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CA6" w:rsidRDefault="00E7567C" w:rsidP="00041F72">
      <w:pPr>
        <w:pStyle w:val="Heading1"/>
      </w:pPr>
      <w:r>
        <w:t>xFirstNameMiddleInitialx xLastNamex</w:t>
      </w:r>
    </w:p>
    <w:p w:rsidR="00387D56" w:rsidRDefault="00387D56" w:rsidP="00041F72">
      <w:pPr>
        <w:pStyle w:val="Heading2"/>
      </w:pPr>
      <w:r>
        <w:t>xPositionx</w:t>
      </w:r>
    </w:p>
    <w:p w:rsidR="00041F72" w:rsidRPr="00041F72" w:rsidRDefault="00041F72" w:rsidP="00041F72"/>
    <w:p w:rsidR="00300CA6" w:rsidRDefault="00573DF9">
      <w:r>
        <w:t xml:space="preserve">Dear </w:t>
      </w:r>
      <w:r w:rsidR="00E7567C">
        <w:t>xTitlex xLastNamex</w:t>
      </w:r>
      <w:r>
        <w:t>:</w:t>
      </w:r>
    </w:p>
    <w:sdt>
      <w:sdtPr>
        <w:id w:val="413980692"/>
        <w:placeholder>
          <w:docPart w:val="DC369FB667FB4AE18EF1930E6144D1B5"/>
        </w:placeholder>
        <w:temporary/>
        <w:showingPlcHdr/>
        <w15:appearance w15:val="hidden"/>
      </w:sdtPr>
      <w:sdtEndPr/>
      <w:sdtContent>
        <w:p w:rsidR="00300CA6" w:rsidRDefault="00573DF9">
          <w:r>
            <w:t>If you’re ready to write, just click here and go to it! Or, if you want to customize the look of your letter, you can do that in almost no time…</w:t>
          </w:r>
        </w:p>
        <w:p w:rsidR="00300CA6" w:rsidRDefault="00573DF9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300CA6" w:rsidRDefault="00573DF9">
          <w:pPr>
            <w:pStyle w:val="ListBullet"/>
          </w:pPr>
          <w:r>
            <w:t>We’ve also created styles that let you match the formatting you see in this letter. Check them out in the Styles gallery on the Home tab of the ribbon.</w:t>
          </w:r>
        </w:p>
        <w:p w:rsidR="00300CA6" w:rsidRDefault="00573DF9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300CA6" w:rsidRDefault="00573DF9">
          <w:r>
            <w:t>Ready to add your digits? No problem. Just click into the sidebar at left and go to it!</w:t>
          </w:r>
        </w:p>
      </w:sdtContent>
    </w:sdt>
    <w:p w:rsidR="009F1831" w:rsidRDefault="009F1831">
      <w:pPr>
        <w:pStyle w:val="Closing"/>
      </w:pPr>
      <w:r>
        <w:t>xTestWordx</w:t>
      </w:r>
    </w:p>
    <w:p w:rsidR="0017248C" w:rsidRDefault="001B5061">
      <w:pPr>
        <w:pStyle w:val="Closing"/>
      </w:pPr>
      <w:r w:rsidRPr="001B5061">
        <w:t>xTestWord2x</w:t>
      </w:r>
      <w:bookmarkStart w:id="0" w:name="_GoBack"/>
      <w:bookmarkEnd w:id="0"/>
    </w:p>
    <w:p w:rsidR="009F1831" w:rsidRDefault="009F1831">
      <w:pPr>
        <w:pStyle w:val="Closing"/>
      </w:pPr>
    </w:p>
    <w:p w:rsidR="00300CA6" w:rsidRDefault="00573DF9">
      <w:pPr>
        <w:pStyle w:val="Closing"/>
      </w:pPr>
      <w:r>
        <w:t>Sincerely,</w:t>
      </w:r>
    </w:p>
    <w:p w:rsidR="009B2ECD" w:rsidRDefault="00803579">
      <w:pPr>
        <w:pStyle w:val="Closing"/>
      </w:pPr>
      <w:r>
        <w:t>John Doe</w:t>
      </w:r>
    </w:p>
    <w:p w:rsidR="005A7820" w:rsidRDefault="005A7820" w:rsidP="005A7820"/>
    <w:p w:rsidR="005A7820" w:rsidRDefault="005A7820">
      <w:pPr>
        <w:pStyle w:val="Closing"/>
      </w:pPr>
    </w:p>
    <w:p w:rsidR="005A7820" w:rsidRDefault="005A7820">
      <w:pPr>
        <w:pStyle w:val="Closing"/>
      </w:pPr>
    </w:p>
    <w:sectPr w:rsidR="005A7820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EB5" w:rsidRDefault="00CD3EB5">
      <w:pPr>
        <w:spacing w:after="0" w:line="240" w:lineRule="auto"/>
      </w:pPr>
      <w:r>
        <w:separator/>
      </w:r>
    </w:p>
  </w:endnote>
  <w:endnote w:type="continuationSeparator" w:id="0">
    <w:p w:rsidR="00CD3EB5" w:rsidRDefault="00CD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Footer"/>
    </w:pPr>
    <w:r>
      <w:rPr>
        <w:noProof/>
      </w:rPr>
      <mc:AlternateContent>
        <mc:Choice Requires="wps">
          <w:drawing>
            <wp:anchor distT="0" distB="0" distL="36576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0CA6" w:rsidRDefault="00573DF9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87D5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150pt;height:682.5pt;z-index:251659264;visibility:visible;mso-wrap-style:square;mso-width-percent:246;mso-height-percent:400;mso-left-percent:59;mso-wrap-distance-left:28.8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300CA6" w:rsidRDefault="00573DF9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87D5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EB5" w:rsidRDefault="00CD3EB5">
      <w:pPr>
        <w:spacing w:after="0" w:line="240" w:lineRule="auto"/>
      </w:pPr>
      <w:r>
        <w:separator/>
      </w:r>
    </w:p>
  </w:footnote>
  <w:footnote w:type="continuationSeparator" w:id="0">
    <w:p w:rsidR="00CD3EB5" w:rsidRDefault="00CD3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8480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B92DC77" id="Straight Connector 2" o:spid="_x0000_s1026" style="position:absolute;z-index:-25164800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CA6" w:rsidRDefault="00573DF9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66432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174E8F59" id="Straight Connector 9" o:spid="_x0000_s1026" style="position:absolute;z-index:-25165004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304D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17"/>
    <w:rsid w:val="00041F72"/>
    <w:rsid w:val="0017248C"/>
    <w:rsid w:val="001B5061"/>
    <w:rsid w:val="00300CA6"/>
    <w:rsid w:val="00387D56"/>
    <w:rsid w:val="00573DF9"/>
    <w:rsid w:val="005A7820"/>
    <w:rsid w:val="005C4F74"/>
    <w:rsid w:val="00803579"/>
    <w:rsid w:val="00885E17"/>
    <w:rsid w:val="009B2ECD"/>
    <w:rsid w:val="009F1831"/>
    <w:rsid w:val="00A56614"/>
    <w:rsid w:val="00A873B8"/>
    <w:rsid w:val="00CD3EB5"/>
    <w:rsid w:val="00D00F91"/>
    <w:rsid w:val="00E7567C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22B5B2-C02C-4FB8-AAF0-69EC8782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F72"/>
  </w:style>
  <w:style w:type="paragraph" w:styleId="Heading1">
    <w:name w:val="heading 1"/>
    <w:basedOn w:val="Normal"/>
    <w:next w:val="Normal"/>
    <w:link w:val="Heading1Char"/>
    <w:uiPriority w:val="9"/>
    <w:qFormat/>
    <w:rsid w:val="00041F7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F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2"/>
    <w:unhideWhenUsed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2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2"/>
    <w:unhideWhenUsed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2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2"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rPr>
      <w:color w:val="7F7F7F" w:themeColor="text1" w:themeTint="80"/>
    </w:rPr>
  </w:style>
  <w:style w:type="paragraph" w:customStyle="1" w:styleId="Name">
    <w:name w:val="Name"/>
    <w:basedOn w:val="Normal"/>
    <w:uiPriority w:val="2"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041F72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1F7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72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72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72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72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72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72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72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1F72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41F7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1F72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72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41F72"/>
    <w:rPr>
      <w:b/>
      <w:bCs/>
    </w:rPr>
  </w:style>
  <w:style w:type="character" w:styleId="Emphasis">
    <w:name w:val="Emphasis"/>
    <w:basedOn w:val="DefaultParagraphFont"/>
    <w:uiPriority w:val="20"/>
    <w:qFormat/>
    <w:rsid w:val="00041F72"/>
    <w:rPr>
      <w:i/>
      <w:iCs/>
    </w:rPr>
  </w:style>
  <w:style w:type="paragraph" w:styleId="NoSpacing">
    <w:name w:val="No Spacing"/>
    <w:uiPriority w:val="1"/>
    <w:qFormat/>
    <w:rsid w:val="00041F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1F72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1F72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7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72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1F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1F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1F7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1F72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41F7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F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369FB667FB4AE18EF1930E6144D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8467-E3CA-40D1-A5D0-427F5FC75E7C}"/>
      </w:docPartPr>
      <w:docPartBody>
        <w:p w:rsidR="00E000B8" w:rsidRDefault="005477B6">
          <w:r>
            <w:t>If you’re ready to write, just click here and go to it! Or, if you want to customize the look of your letter, you can do that in almost no time…</w:t>
          </w:r>
        </w:p>
        <w:p w:rsidR="00E000B8" w:rsidRDefault="005477B6">
          <w:pPr>
            <w:pStyle w:val="ListBullet"/>
          </w:pPr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 w:rsidR="00E000B8" w:rsidRDefault="005477B6">
          <w:pPr>
            <w:pStyle w:val="ListBullet"/>
          </w:pPr>
          <w:r>
            <w:t>We’ve also created styles that let you match the formatting you see in this letter. Check them out in the Styles gallery on the Home tab of the ribbon.</w:t>
          </w:r>
        </w:p>
        <w:p w:rsidR="00E000B8" w:rsidRDefault="005477B6">
          <w:pPr>
            <w:pStyle w:val="ListBullet"/>
          </w:pPr>
          <w:r>
            <w:t>You’ll find these nifty little bullets in the Styles gallery, as well. This style is named List Bullet.</w:t>
          </w:r>
        </w:p>
        <w:p w:rsidR="00076AA1" w:rsidRDefault="005477B6">
          <w:pPr>
            <w:pStyle w:val="DC369FB667FB4AE18EF1930E6144D1B5"/>
          </w:pPr>
          <w:r>
            <w:t>Ready to add your digits? No problem. Just click into the sidebar at left and go to it!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60"/>
    <w:rsid w:val="00076AA1"/>
    <w:rsid w:val="002201AA"/>
    <w:rsid w:val="005477B6"/>
    <w:rsid w:val="006309CD"/>
    <w:rsid w:val="006A2460"/>
    <w:rsid w:val="006A62B9"/>
    <w:rsid w:val="00C13F94"/>
    <w:rsid w:val="00FB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ACA23D2FBB42E5B476456777585872">
    <w:name w:val="87ACA23D2FBB42E5B476456777585872"/>
  </w:style>
  <w:style w:type="paragraph" w:customStyle="1" w:styleId="7D3EA7CA1D90419D806C6C2CD6A648C3">
    <w:name w:val="7D3EA7CA1D90419D806C6C2CD6A648C3"/>
  </w:style>
  <w:style w:type="paragraph" w:customStyle="1" w:styleId="44905370C42F4186A1A8F982DE26EF8E">
    <w:name w:val="44905370C42F4186A1A8F982DE26EF8E"/>
  </w:style>
  <w:style w:type="paragraph" w:customStyle="1" w:styleId="993D8A6BF5B846AA8B26A1A0639D3AC3">
    <w:name w:val="993D8A6BF5B846AA8B26A1A0639D3AC3"/>
  </w:style>
  <w:style w:type="paragraph" w:customStyle="1" w:styleId="E197372CAF954F3BBC50ECB2C2A3D6C5">
    <w:name w:val="E197372CAF954F3BBC50ECB2C2A3D6C5"/>
  </w:style>
  <w:style w:type="paragraph" w:customStyle="1" w:styleId="5B35C3D9726C48ABBBC7797FB14E4644">
    <w:name w:val="5B35C3D9726C48ABBBC7797FB14E4644"/>
  </w:style>
  <w:style w:type="paragraph" w:customStyle="1" w:styleId="D011009F053D4BE7A9DAADA883FFB92C">
    <w:name w:val="D011009F053D4BE7A9DAADA883FFB92C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color w:val="000000" w:themeColor="text1"/>
      <w:sz w:val="20"/>
      <w:lang w:eastAsia="ja-JP"/>
    </w:rPr>
  </w:style>
  <w:style w:type="paragraph" w:customStyle="1" w:styleId="DC369FB667FB4AE18EF1930E6144D1B5">
    <w:name w:val="DC369FB667FB4AE18EF1930E6144D1B5"/>
  </w:style>
  <w:style w:type="paragraph" w:customStyle="1" w:styleId="301A039B844B4750BC3C13FB95EDED77">
    <w:name w:val="301A039B844B4750BC3C13FB95EDED77"/>
  </w:style>
  <w:style w:type="paragraph" w:customStyle="1" w:styleId="9D929DDC17FA4BE2BB2D7B7D40E7DCE5">
    <w:name w:val="9D929DDC17FA4BE2BB2D7B7D40E7DCE5"/>
  </w:style>
  <w:style w:type="paragraph" w:customStyle="1" w:styleId="9E34B93DFA284251A7807F9D1F872080">
    <w:name w:val="9E34B93DFA284251A7807F9D1F872080"/>
    <w:rsid w:val="006A2460"/>
  </w:style>
  <w:style w:type="paragraph" w:customStyle="1" w:styleId="A36BDC15B025455984E6BAF816491B50">
    <w:name w:val="A36BDC15B025455984E6BAF816491B50"/>
    <w:rsid w:val="006A24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882E5C-0A69-4897-888E-9272B8348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7502A7-B677-4F68-B456-870E06230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ChronologicalLetter.dotx</Template>
  <TotalTime>14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Leo</dc:creator>
  <cp:keywords/>
  <cp:lastModifiedBy>TAN Leo</cp:lastModifiedBy>
  <cp:revision>11</cp:revision>
  <dcterms:created xsi:type="dcterms:W3CDTF">2018-04-30T04:41:00Z</dcterms:created>
  <dcterms:modified xsi:type="dcterms:W3CDTF">2018-05-02T05:12:00Z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TC028350519991</vt:lpwstr>
  </property>
</Properties>
</file>
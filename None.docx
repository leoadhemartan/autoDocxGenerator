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CA6" w:rsidRDefault="00E7567C" w:rsidP="00041F72">
      <w:pPr>
        <w:pStyle w:val="Heading1"/>
      </w:pPr>
      <w:r>
        <w:t>NONE NONE</w:t>
      </w:r>
    </w:p>
    <w:p w:rsidR="00387D56" w:rsidRDefault="00387D56" w:rsidP="00041F72">
      <w:pPr>
        <w:pStyle w:val="Heading2"/>
      </w:pPr>
      <w:r>
        <w:t>NONE</w:t>
      </w:r>
    </w:p>
    <w:p w:rsidR="00041F72" w:rsidRPr="00041F72" w:rsidRDefault="00041F72" w:rsidP="00041F72"/>
    <w:p w:rsidR="00300CA6" w:rsidRDefault="00573DF9">
      <w:r>
        <w:t xml:space="preserve">Dear </w:t>
      </w:r>
      <w:r w:rsidR="00E7567C">
        <w:t>NONE NONE</w:t>
      </w:r>
      <w:r>
        <w:t>:</w:t>
      </w:r>
    </w:p>
    <w:sdt>
      <w:sdtPr>
        <w:id w:val="413980692"/>
        <w:placeholder>
          <w:docPart w:val="DC369FB667FB4AE18EF1930E6144D1B5"/>
        </w:placeholder>
        <w:temporary/>
        <w:showingPlcHdr/>
        <w15:appearance w15:val="hidden"/>
      </w:sdtPr>
      <w:sdtEndPr/>
      <w:sdtContent>
        <w:p w:rsidR="00300CA6" w:rsidRDefault="00573DF9">
          <w:r>
            <w:t>If you’re ready to write, just click here and go to it! Or, if you want to customize the look of your letter, you can do that in almost no time…</w:t>
          </w:r>
        </w:p>
        <w:p w:rsidR="00300CA6" w:rsidRDefault="00573DF9">
          <w:pPr>
            <w:pStyle w:val="ListBullet"/>
          </w:pPr>
          <w:r>
            <w:t xml:space="preserve">On the Design tab of the ribbon, check out the Themes, Colors, and Fonts galleries to preview different looks from a variety of choices. Then just click to apply one you like. </w:t>
          </w:r>
        </w:p>
        <w:p w:rsidR="00300CA6" w:rsidRDefault="00573DF9">
          <w:pPr>
            <w:pStyle w:val="ListBullet"/>
          </w:pPr>
          <w:r>
            <w:t>We’ve also created styles that let you match the formatting you see in this letter. Check them out in the Styles gallery on the Home tab of the ribbon.</w:t>
          </w:r>
        </w:p>
        <w:p w:rsidR="00300CA6" w:rsidRDefault="00573DF9">
          <w:pPr>
            <w:pStyle w:val="ListBullet"/>
          </w:pPr>
          <w:r>
            <w:t>You’ll find these nifty little bullets in the Styles gallery, as well. This style is named List Bullet.</w:t>
          </w:r>
        </w:p>
        <w:p w:rsidR="00300CA6" w:rsidRDefault="00573DF9">
          <w:r>
            <w:t>Ready to add your digits? No problem. Just click into the sidebar at left and go to it!</w:t>
          </w:r>
        </w:p>
      </w:sdtContent>
    </w:sdt>
    <w:p w:rsidR="009F1831" w:rsidRDefault="009F1831">
      <w:pPr>
        <w:pStyle w:val="Closing"/>
      </w:pPr>
      <w:r>
        <w:t>NONE</w:t>
      </w:r>
      <w:bookmarkStart w:id="0" w:name="_GoBack"/>
      <w:bookmarkEnd w:id="0"/>
    </w:p>
    <w:p w:rsidR="009F1831" w:rsidRDefault="009F1831">
      <w:pPr>
        <w:pStyle w:val="Closing"/>
      </w:pPr>
    </w:p>
    <w:p w:rsidR="00300CA6" w:rsidRDefault="00573DF9">
      <w:pPr>
        <w:pStyle w:val="Closing"/>
      </w:pPr>
      <w:r>
        <w:t>Sincerely,</w:t>
      </w:r>
    </w:p>
    <w:p w:rsidR="009B2ECD" w:rsidRDefault="00803579">
      <w:pPr>
        <w:pStyle w:val="Closing"/>
      </w:pPr>
      <w:r>
        <w:t>John Doe</w:t>
      </w:r>
    </w:p>
    <w:p w:rsidR="005A7820" w:rsidRDefault="005A7820" w:rsidP="005A7820"/>
    <w:p w:rsidR="005A7820" w:rsidRDefault="005A7820">
      <w:pPr>
        <w:pStyle w:val="Closing"/>
      </w:pPr>
    </w:p>
    <w:p w:rsidR="005A7820" w:rsidRDefault="005A7820">
      <w:pPr>
        <w:pStyle w:val="Closing"/>
      </w:pPr>
    </w:p>
    <w:sectPr w:rsidR="005A7820">
      <w:headerReference w:type="default" r:id="rId10"/>
      <w:footerReference w:type="default" r:id="rId11"/>
      <w:headerReference w:type="first" r:id="rId12"/>
      <w:pgSz w:w="12240" w:h="15840"/>
      <w:pgMar w:top="1080" w:right="720" w:bottom="1080" w:left="47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6614" w:rsidRDefault="00A56614">
      <w:pPr>
        <w:spacing w:after="0" w:line="240" w:lineRule="auto"/>
      </w:pPr>
      <w:r>
        <w:separator/>
      </w:r>
    </w:p>
  </w:endnote>
  <w:endnote w:type="continuationSeparator" w:id="0">
    <w:p w:rsidR="00A56614" w:rsidRDefault="00A56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0CA6" w:rsidRDefault="00573DF9">
    <w:pPr>
      <w:pStyle w:val="Footer"/>
    </w:pPr>
    <w:r>
      <w:rPr>
        <w:noProof/>
      </w:rPr>
      <mc:AlternateContent>
        <mc:Choice Requires="wps">
          <w:drawing>
            <wp:anchor distT="0" distB="0" distL="365760" distR="365760" simplePos="0" relativeHeight="251659264" behindDoc="0" locked="0" layoutInCell="1" allowOverlap="0">
              <wp:simplePos x="0" y="0"/>
              <mc:AlternateContent>
                <mc:Choice Requires="wp14">
                  <wp:positionH relativeFrom="page">
                    <wp14:pctPosHOffset>5900</wp14:pctPosHOffset>
                  </wp:positionH>
                </mc:Choice>
                <mc:Fallback>
                  <wp:positionH relativeFrom="page">
                    <wp:posOffset>458470</wp:posOffset>
                  </wp:positionH>
                </mc:Fallback>
              </mc:AlternateContent>
              <wp:positionV relativeFrom="margin">
                <wp:align>bottom</wp:align>
              </wp:positionV>
              <wp:extent cx="1905000" cy="8667750"/>
              <wp:effectExtent l="0" t="0" r="12065" b="9525"/>
              <wp:wrapSquare wrapText="right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05000" cy="8667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00CA6" w:rsidRDefault="00573DF9">
                          <w:pPr>
                            <w:pStyle w:val="ContactInfo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87D56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24600</wp14:pctWidth>
              </wp14:sizeRelH>
              <wp14:sizeRelV relativeFrom="page">
                <wp14:pctHeight>40000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0;margin-top:0;width:150pt;height:682.5pt;z-index:251659264;visibility:visible;mso-wrap-style:square;mso-width-percent:246;mso-height-percent:400;mso-left-percent:59;mso-wrap-distance-left:28.8pt;mso-wrap-distance-top:0;mso-wrap-distance-right:28.8pt;mso-wrap-distance-bottom:0;mso-position-horizontal-relative:page;mso-position-vertical:bottom;mso-position-vertical-relative:margin;mso-width-percent:246;mso-height-percent:400;mso-left-percent:59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" o:allowoverlap="f" filled="f" stroked="f" strokeweight=".5pt">
              <v:textbox style="mso-fit-shape-to-text:t" inset="0,0,0,0">
                <w:txbxContent>
                  <w:p w:rsidR="00300CA6" w:rsidRDefault="00573DF9">
                    <w:pPr>
                      <w:pStyle w:val="ContactInfo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387D56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right"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6614" w:rsidRDefault="00A56614">
      <w:pPr>
        <w:spacing w:after="0" w:line="240" w:lineRule="auto"/>
      </w:pPr>
      <w:r>
        <w:separator/>
      </w:r>
    </w:p>
  </w:footnote>
  <w:footnote w:type="continuationSeparator" w:id="0">
    <w:p w:rsidR="00A56614" w:rsidRDefault="00A56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0CA6" w:rsidRDefault="00573DF9">
    <w:pPr>
      <w:pStyle w:val="Header"/>
    </w:pPr>
    <w:r>
      <w:rPr>
        <w:noProof/>
      </w:rPr>
      <mc:AlternateContent>
        <mc:Choice Requires="wps">
          <w:drawing>
            <wp:anchor distT="0" distB="0" distL="365760" distR="365760" simplePos="0" relativeHeight="251668480" behindDoc="1" locked="0" layoutInCell="1" allowOverlap="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1B92DC77" id="Straight Connector 2" o:spid="_x0000_s1026" style="position:absolute;z-index:-251648000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" strokecolor="#b2b2b2 [3205]" strokeweight=".5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0CA6" w:rsidRDefault="00573DF9">
    <w:pPr>
      <w:pStyle w:val="Header"/>
    </w:pPr>
    <w:r>
      <w:rPr>
        <w:noProof/>
      </w:rPr>
      <mc:AlternateContent>
        <mc:Choice Requires="wps">
          <w:drawing>
            <wp:anchor distT="0" distB="0" distL="365760" distR="365760" simplePos="0" relativeHeight="251666432" behindDoc="1" locked="0" layoutInCell="1" allowOverlap="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174E8F59" id="Straight Connector 9" o:spid="_x0000_s1026" style="position:absolute;z-index:-251650048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" strokecolor="#b2b2b2 [3205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304DB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C47AB0"/>
    <w:multiLevelType w:val="hybridMultilevel"/>
    <w:tmpl w:val="D7C2BA36"/>
    <w:lvl w:ilvl="0" w:tplc="54EC712C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E1970"/>
    <w:multiLevelType w:val="hybridMultilevel"/>
    <w:tmpl w:val="6BBC769A"/>
    <w:lvl w:ilvl="0" w:tplc="02FA8890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932DE"/>
    <w:multiLevelType w:val="hybridMultilevel"/>
    <w:tmpl w:val="F13E5D7C"/>
    <w:lvl w:ilvl="0" w:tplc="7E5C3762">
      <w:start w:val="1"/>
      <w:numFmt w:val="bullet"/>
      <w:lvlText w:val="&gt;"/>
      <w:lvlJc w:val="left"/>
      <w:pPr>
        <w:tabs>
          <w:tab w:val="num" w:pos="288"/>
        </w:tabs>
        <w:ind w:left="288" w:hanging="288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85631"/>
    <w:multiLevelType w:val="hybridMultilevel"/>
    <w:tmpl w:val="8FFE9564"/>
    <w:lvl w:ilvl="0" w:tplc="8CA4D01A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/>
        <w:i w:val="0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B0D3D"/>
    <w:multiLevelType w:val="hybridMultilevel"/>
    <w:tmpl w:val="3258A5EA"/>
    <w:lvl w:ilvl="0" w:tplc="004A7578">
      <w:start w:val="1"/>
      <w:numFmt w:val="bullet"/>
      <w:pStyle w:val="KeyPoint"/>
      <w:suff w:val="space"/>
      <w:lvlText w:val="&gt;"/>
      <w:lvlJc w:val="left"/>
      <w:pPr>
        <w:ind w:left="0" w:firstLine="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3"/>
  </w:num>
  <w:num w:numId="7">
    <w:abstractNumId w:val="1"/>
  </w:num>
  <w:num w:numId="8">
    <w:abstractNumId w:val="3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1"/>
    <w:lvlOverride w:ilvl="0">
      <w:startOverride w:val="1"/>
    </w:lvlOverride>
  </w:num>
  <w:num w:numId="15">
    <w:abstractNumId w:val="5"/>
  </w:num>
  <w:num w:numId="16">
    <w:abstractNumId w:val="1"/>
  </w:num>
  <w:num w:numId="1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E17"/>
    <w:rsid w:val="00041F72"/>
    <w:rsid w:val="00300CA6"/>
    <w:rsid w:val="00387D56"/>
    <w:rsid w:val="00573DF9"/>
    <w:rsid w:val="005A7820"/>
    <w:rsid w:val="005C4F74"/>
    <w:rsid w:val="00803579"/>
    <w:rsid w:val="00885E17"/>
    <w:rsid w:val="009B2ECD"/>
    <w:rsid w:val="009F1831"/>
    <w:rsid w:val="00A56614"/>
    <w:rsid w:val="00A873B8"/>
    <w:rsid w:val="00D00F91"/>
    <w:rsid w:val="00E7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635AFC"/>
  <w15:chartTrackingRefBased/>
  <w15:docId w15:val="{0D22B5B2-C02C-4FB8-AAF0-69EC8782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1F72"/>
  </w:style>
  <w:style w:type="paragraph" w:styleId="Heading1">
    <w:name w:val="heading 1"/>
    <w:basedOn w:val="Normal"/>
    <w:next w:val="Normal"/>
    <w:link w:val="Heading1Char"/>
    <w:uiPriority w:val="9"/>
    <w:qFormat/>
    <w:rsid w:val="00041F7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F7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F7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F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F7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F7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F7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F7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F7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Date">
    <w:name w:val="Date"/>
    <w:basedOn w:val="Normal"/>
    <w:next w:val="Normal"/>
    <w:link w:val="DateChar"/>
    <w:uiPriority w:val="2"/>
    <w:unhideWhenUsed/>
    <w:rPr>
      <w:color w:val="7F7F7F" w:themeColor="text1" w:themeTint="80"/>
      <w:kern w:val="16"/>
      <w14:ligatures w14:val="standardContextual"/>
      <w14:numForm w14:val="oldStyle"/>
      <w14:numSpacing w14:val="proportional"/>
      <w14:cntxtAlts/>
    </w:rPr>
  </w:style>
  <w:style w:type="character" w:customStyle="1" w:styleId="DateChar">
    <w:name w:val="Date Char"/>
    <w:basedOn w:val="DefaultParagraphFont"/>
    <w:link w:val="Date"/>
    <w:uiPriority w:val="2"/>
    <w:rPr>
      <w:color w:val="7F7F7F" w:themeColor="text1" w:themeTint="80"/>
      <w:kern w:val="16"/>
      <w:sz w:val="20"/>
      <w14:ligatures w14:val="standardContextual"/>
      <w14:numForm w14:val="oldStyle"/>
      <w14:numSpacing w14:val="proportional"/>
      <w14:cntxtAlts/>
    </w:rPr>
  </w:style>
  <w:style w:type="paragraph" w:styleId="Closing">
    <w:name w:val="Closing"/>
    <w:basedOn w:val="Normal"/>
    <w:link w:val="ClosingChar"/>
    <w:uiPriority w:val="2"/>
    <w:unhideWhenUsed/>
    <w:pPr>
      <w:spacing w:after="40" w:line="240" w:lineRule="auto"/>
    </w:pPr>
    <w:rPr>
      <w:color w:val="000000" w:themeColor="text2" w:themeShade="BF"/>
      <w:kern w:val="16"/>
      <w14:ligatures w14:val="standardContextual"/>
      <w14:numForm w14:val="oldStyle"/>
      <w14:numSpacing w14:val="proportional"/>
      <w14:cntxtAlts/>
    </w:rPr>
  </w:style>
  <w:style w:type="character" w:customStyle="1" w:styleId="ClosingChar">
    <w:name w:val="Closing Char"/>
    <w:basedOn w:val="DefaultParagraphFont"/>
    <w:link w:val="Closing"/>
    <w:uiPriority w:val="2"/>
    <w:rPr>
      <w:color w:val="000000" w:themeColor="text2" w:themeShade="BF"/>
      <w:kern w:val="16"/>
      <w:sz w:val="20"/>
      <w14:ligatures w14:val="standardContextual"/>
      <w14:numForm w14:val="oldStyle"/>
      <w14:numSpacing w14:val="proportional"/>
      <w14:cntxtAlts/>
    </w:rPr>
  </w:style>
  <w:style w:type="paragraph" w:customStyle="1" w:styleId="Recipient">
    <w:name w:val="Recipient"/>
    <w:basedOn w:val="Normal"/>
    <w:uiPriority w:val="2"/>
    <w:pPr>
      <w:spacing w:line="240" w:lineRule="auto"/>
      <w:contextualSpacing/>
    </w:pPr>
  </w:style>
  <w:style w:type="paragraph" w:styleId="ListBullet">
    <w:name w:val="List Bullet"/>
    <w:basedOn w:val="Normal"/>
    <w:uiPriority w:val="1"/>
    <w:unhideWhenUsed/>
    <w:pPr>
      <w:numPr>
        <w:numId w:val="4"/>
      </w:numPr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nclosure">
    <w:name w:val="Enclosure"/>
    <w:basedOn w:val="Normal"/>
    <w:uiPriority w:val="10"/>
    <w:rPr>
      <w:color w:val="7F7F7F" w:themeColor="text1" w:themeTint="80"/>
    </w:rPr>
  </w:style>
  <w:style w:type="paragraph" w:customStyle="1" w:styleId="Name">
    <w:name w:val="Name"/>
    <w:basedOn w:val="Normal"/>
    <w:uiPriority w:val="2"/>
    <w:pPr>
      <w:spacing w:after="240" w:line="760" w:lineRule="exact"/>
    </w:pPr>
    <w:rPr>
      <w:rFonts w:asciiTheme="majorHAnsi" w:eastAsiaTheme="majorEastAsia" w:hAnsiTheme="majorHAnsi" w:cstheme="majorBidi"/>
      <w:sz w:val="72"/>
    </w:rPr>
  </w:style>
  <w:style w:type="paragraph" w:customStyle="1" w:styleId="KeyPoint">
    <w:name w:val="Key Point"/>
    <w:basedOn w:val="Normal"/>
    <w:uiPriority w:val="2"/>
    <w:pPr>
      <w:numPr>
        <w:numId w:val="15"/>
      </w:numPr>
      <w:spacing w:before="60" w:after="60"/>
    </w:pPr>
    <w:rPr>
      <w:color w:val="7F7F7F" w:themeColor="text1" w:themeTint="80"/>
      <w:sz w:val="26"/>
    </w:rPr>
  </w:style>
  <w:style w:type="paragraph" w:customStyle="1" w:styleId="ContactInfo">
    <w:name w:val="Contact Info"/>
    <w:basedOn w:val="Normal"/>
    <w:uiPriority w:val="2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041F72"/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41F72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F72"/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F72"/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F72"/>
    <w:rPr>
      <w:rFonts w:asciiTheme="majorHAnsi" w:eastAsiaTheme="majorEastAsia" w:hAnsiTheme="majorHAnsi" w:cstheme="majorBidi"/>
      <w:caps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F72"/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F72"/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F72"/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F72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1F72"/>
    <w:pPr>
      <w:spacing w:line="240" w:lineRule="auto"/>
    </w:pPr>
    <w:rPr>
      <w:b/>
      <w:bCs/>
      <w:smallCaps/>
      <w:color w:val="000000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41F7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41F72"/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F7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F72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41F72"/>
    <w:rPr>
      <w:b/>
      <w:bCs/>
    </w:rPr>
  </w:style>
  <w:style w:type="character" w:styleId="Emphasis">
    <w:name w:val="Emphasis"/>
    <w:basedOn w:val="DefaultParagraphFont"/>
    <w:uiPriority w:val="20"/>
    <w:qFormat/>
    <w:rsid w:val="00041F72"/>
    <w:rPr>
      <w:i/>
      <w:iCs/>
    </w:rPr>
  </w:style>
  <w:style w:type="paragraph" w:styleId="NoSpacing">
    <w:name w:val="No Spacing"/>
    <w:uiPriority w:val="1"/>
    <w:qFormat/>
    <w:rsid w:val="00041F7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41F72"/>
    <w:pPr>
      <w:spacing w:before="120" w:after="120"/>
      <w:ind w:left="720"/>
    </w:pPr>
    <w:rPr>
      <w:color w:val="000000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41F72"/>
    <w:rPr>
      <w:color w:val="000000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F7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F72"/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41F7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41F7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41F7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41F72"/>
    <w:rPr>
      <w:b/>
      <w:bCs/>
      <w:smallCaps/>
      <w:color w:val="000000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41F7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1F7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39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ChronologicalLetter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C369FB667FB4AE18EF1930E6144D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88467-E3CA-40D1-A5D0-427F5FC75E7C}"/>
      </w:docPartPr>
      <w:docPartBody>
        <w:p w:rsidR="00E000B8" w:rsidRDefault="005477B6">
          <w:r>
            <w:t>If you’re ready to write, just click here and go to it! Or, if you want to customize the look of your letter, you can do that in almost no time…</w:t>
          </w:r>
        </w:p>
        <w:p w:rsidR="00E000B8" w:rsidRDefault="005477B6">
          <w:pPr>
            <w:pStyle w:val="ListBullet"/>
          </w:pPr>
          <w:r>
            <w:t xml:space="preserve">On the Design tab of the ribbon, check out the Themes, Colors, and Fonts galleries to preview different looks from a variety of choices. Then just click to apply one you like. </w:t>
          </w:r>
        </w:p>
        <w:p w:rsidR="00E000B8" w:rsidRDefault="005477B6">
          <w:pPr>
            <w:pStyle w:val="ListBullet"/>
          </w:pPr>
          <w:r>
            <w:t>We’ve also created styles that let you match the formatting you see in this letter. Check them out in the Styles gallery on the Home tab of the ribbon.</w:t>
          </w:r>
        </w:p>
        <w:p w:rsidR="00E000B8" w:rsidRDefault="005477B6">
          <w:pPr>
            <w:pStyle w:val="ListBullet"/>
          </w:pPr>
          <w:r>
            <w:t>You’ll find these nifty little bullets in the Styles gallery, as well. This style is named List Bullet.</w:t>
          </w:r>
        </w:p>
        <w:p w:rsidR="00076AA1" w:rsidRDefault="005477B6">
          <w:pPr>
            <w:pStyle w:val="DC369FB667FB4AE18EF1930E6144D1B5"/>
          </w:pPr>
          <w:r>
            <w:t>Ready to add your digits? No problem. Just click into the sidebar at left and go to it!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47AB0"/>
    <w:multiLevelType w:val="hybridMultilevel"/>
    <w:tmpl w:val="D7C2BA36"/>
    <w:lvl w:ilvl="0" w:tplc="54EC712C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460"/>
    <w:rsid w:val="00076AA1"/>
    <w:rsid w:val="005477B6"/>
    <w:rsid w:val="006309CD"/>
    <w:rsid w:val="006A2460"/>
    <w:rsid w:val="006A62B9"/>
    <w:rsid w:val="00C1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ACA23D2FBB42E5B476456777585872">
    <w:name w:val="87ACA23D2FBB42E5B476456777585872"/>
  </w:style>
  <w:style w:type="paragraph" w:customStyle="1" w:styleId="7D3EA7CA1D90419D806C6C2CD6A648C3">
    <w:name w:val="7D3EA7CA1D90419D806C6C2CD6A648C3"/>
  </w:style>
  <w:style w:type="paragraph" w:customStyle="1" w:styleId="44905370C42F4186A1A8F982DE26EF8E">
    <w:name w:val="44905370C42F4186A1A8F982DE26EF8E"/>
  </w:style>
  <w:style w:type="paragraph" w:customStyle="1" w:styleId="993D8A6BF5B846AA8B26A1A0639D3AC3">
    <w:name w:val="993D8A6BF5B846AA8B26A1A0639D3AC3"/>
  </w:style>
  <w:style w:type="paragraph" w:customStyle="1" w:styleId="E197372CAF954F3BBC50ECB2C2A3D6C5">
    <w:name w:val="E197372CAF954F3BBC50ECB2C2A3D6C5"/>
  </w:style>
  <w:style w:type="paragraph" w:customStyle="1" w:styleId="5B35C3D9726C48ABBBC7797FB14E4644">
    <w:name w:val="5B35C3D9726C48ABBBC7797FB14E4644"/>
  </w:style>
  <w:style w:type="paragraph" w:customStyle="1" w:styleId="D011009F053D4BE7A9DAADA883FFB92C">
    <w:name w:val="D011009F053D4BE7A9DAADA883FFB92C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80" w:line="300" w:lineRule="auto"/>
      <w:contextualSpacing/>
    </w:pPr>
    <w:rPr>
      <w:color w:val="000000" w:themeColor="text1"/>
      <w:sz w:val="20"/>
      <w:lang w:eastAsia="ja-JP"/>
    </w:rPr>
  </w:style>
  <w:style w:type="paragraph" w:customStyle="1" w:styleId="DC369FB667FB4AE18EF1930E6144D1B5">
    <w:name w:val="DC369FB667FB4AE18EF1930E6144D1B5"/>
  </w:style>
  <w:style w:type="paragraph" w:customStyle="1" w:styleId="301A039B844B4750BC3C13FB95EDED77">
    <w:name w:val="301A039B844B4750BC3C13FB95EDED77"/>
  </w:style>
  <w:style w:type="paragraph" w:customStyle="1" w:styleId="9D929DDC17FA4BE2BB2D7B7D40E7DCE5">
    <w:name w:val="9D929DDC17FA4BE2BB2D7B7D40E7DCE5"/>
  </w:style>
  <w:style w:type="paragraph" w:customStyle="1" w:styleId="9E34B93DFA284251A7807F9D1F872080">
    <w:name w:val="9E34B93DFA284251A7807F9D1F872080"/>
    <w:rsid w:val="006A2460"/>
  </w:style>
  <w:style w:type="paragraph" w:customStyle="1" w:styleId="A36BDC15B025455984E6BAF816491B50">
    <w:name w:val="A36BDC15B025455984E6BAF816491B50"/>
    <w:rsid w:val="006A24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sume and Cover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Resume-Letter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882E5C-0A69-4897-888E-9272B83487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736572-9093-43D7-A91E-AD0C7554A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ChronologicalLetter.dotx</Template>
  <TotalTime>12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 Leo</dc:creator>
  <cp:keywords/>
  <cp:lastModifiedBy>TAN Leo</cp:lastModifiedBy>
  <cp:revision>9</cp:revision>
  <dcterms:created xsi:type="dcterms:W3CDTF">2018-04-30T04:41:00Z</dcterms:created>
  <dcterms:modified xsi:type="dcterms:W3CDTF">2018-04-30T05:54:00Z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TC028350519991</vt:lpwstr>
  </property>
</Properties>
</file>
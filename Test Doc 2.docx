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CA6" w:rsidRDefault="00E7567C" w:rsidP="00041F72">
      <w:pPr>
        <w:pStyle w:val="Heading1"/>
      </w:pPr>
      <w:r>
        <w:t>LUKE SKYWALKER</w:t>
      </w:r>
    </w:p>
    <w:p w:rsidR="00387D56" w:rsidRDefault="00387D56" w:rsidP="00041F72">
      <w:pPr>
        <w:pStyle w:val="Heading2"/>
      </w:pPr>
      <w:r>
        <w:t>JEDI KNIGHT</w:t>
      </w:r>
    </w:p>
    <w:p w:rsidR="00041F72" w:rsidRPr="00041F72" w:rsidRDefault="00041F72" w:rsidP="00041F72"/>
    <w:p w:rsidR="00300CA6" w:rsidRDefault="00573DF9">
      <w:r>
        <w:t xml:space="preserve">Dear </w:t>
      </w:r>
      <w:r w:rsidR="00E7567C">
        <w:t>JEDI SKYWALKER</w:t>
      </w:r>
      <w:r>
        <w:t>:</w:t>
      </w:r>
    </w:p>
    <w:sdt>
      <w:sdtPr>
        <w:id w:val="413980692"/>
        <w:placeholder>
          <w:docPart w:val="DC369FB667FB4AE18EF1930E6144D1B5"/>
        </w:placeholder>
        <w:temporary/>
        <w:showingPlcHdr/>
        <w15:appearance w15:val="hidden"/>
      </w:sdtPr>
      <w:sdtEndPr/>
      <w:sdtContent>
        <w:p w:rsidR="00300CA6" w:rsidRDefault="00573DF9">
          <w:r>
            <w:t>If you’re ready to write, just click here and go to it! Or, if you want to customize the look of your letter, you can do that in almost no time…</w:t>
          </w:r>
        </w:p>
        <w:p w:rsidR="00300CA6" w:rsidRDefault="00573DF9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300CA6" w:rsidRDefault="00573DF9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300CA6" w:rsidRDefault="00573DF9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300CA6" w:rsidRDefault="00573DF9">
          <w:r>
            <w:t>Ready to add your digits? No problem. Just click into the sidebar at left and go to it!</w:t>
          </w:r>
        </w:p>
      </w:sdtContent>
    </w:sdt>
    <w:p w:rsidR="009F1831" w:rsidRDefault="009F1831">
      <w:pPr>
        <w:pStyle w:val="Closing"/>
      </w:pPr>
      <w:r>
        <w:t>HAHAHAHA</w:t>
      </w:r>
      <w:bookmarkStart w:id="0" w:name="_GoBack"/>
      <w:bookmarkEnd w:id="0"/>
    </w:p>
    <w:p w:rsidR="009F1831" w:rsidRDefault="009F1831">
      <w:pPr>
        <w:pStyle w:val="Closing"/>
      </w:pPr>
    </w:p>
    <w:p w:rsidR="00300CA6" w:rsidRDefault="00573DF9">
      <w:pPr>
        <w:pStyle w:val="Closing"/>
      </w:pPr>
      <w:r>
        <w:t>Sincerely,</w:t>
      </w:r>
    </w:p>
    <w:p w:rsidR="009B2ECD" w:rsidRDefault="00803579">
      <w:pPr>
        <w:pStyle w:val="Closing"/>
      </w:pPr>
      <w:r>
        <w:t>John Doe</w:t>
      </w:r>
    </w:p>
    <w:p w:rsidR="005A7820" w:rsidRDefault="005A7820" w:rsidP="005A7820"/>
    <w:p w:rsidR="005A7820" w:rsidRDefault="005A7820">
      <w:pPr>
        <w:pStyle w:val="Closing"/>
      </w:pPr>
    </w:p>
    <w:p w:rsidR="005A7820" w:rsidRDefault="005A7820">
      <w:pPr>
        <w:pStyle w:val="Closing"/>
      </w:pPr>
    </w:p>
    <w:sectPr w:rsidR="005A7820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614" w:rsidRDefault="00A56614">
      <w:pPr>
        <w:spacing w:after="0" w:line="240" w:lineRule="auto"/>
      </w:pPr>
      <w:r>
        <w:separator/>
      </w:r>
    </w:p>
  </w:endnote>
  <w:endnote w:type="continuationSeparator" w:id="0">
    <w:p w:rsidR="00A56614" w:rsidRDefault="00A5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Footer"/>
    </w:pPr>
    <w:r>
      <w:rPr>
        <w:noProof/>
      </w:rPr>
      <mc:AlternateContent>
        <mc:Choice Requires="wps">
          <w:drawing>
            <wp:anchor distT="0" distB="0" distL="36576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0CA6" w:rsidRDefault="00573DF9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7D5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300CA6" w:rsidRDefault="00573DF9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87D5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614" w:rsidRDefault="00A56614">
      <w:pPr>
        <w:spacing w:after="0" w:line="240" w:lineRule="auto"/>
      </w:pPr>
      <w:r>
        <w:separator/>
      </w:r>
    </w:p>
  </w:footnote>
  <w:footnote w:type="continuationSeparator" w:id="0">
    <w:p w:rsidR="00A56614" w:rsidRDefault="00A56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8480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B92DC77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74E8F59" id="Straight Connector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17"/>
    <w:rsid w:val="00041F72"/>
    <w:rsid w:val="00300CA6"/>
    <w:rsid w:val="00387D56"/>
    <w:rsid w:val="00573DF9"/>
    <w:rsid w:val="005A7820"/>
    <w:rsid w:val="005C4F74"/>
    <w:rsid w:val="00803579"/>
    <w:rsid w:val="00885E17"/>
    <w:rsid w:val="009B2ECD"/>
    <w:rsid w:val="009F1831"/>
    <w:rsid w:val="00A56614"/>
    <w:rsid w:val="00A873B8"/>
    <w:rsid w:val="00D00F91"/>
    <w:rsid w:val="00E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35AFC"/>
  <w15:chartTrackingRefBased/>
  <w15:docId w15:val="{0D22B5B2-C02C-4FB8-AAF0-69EC878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F72"/>
  </w:style>
  <w:style w:type="paragraph" w:styleId="Heading1">
    <w:name w:val="heading 1"/>
    <w:basedOn w:val="Normal"/>
    <w:next w:val="Normal"/>
    <w:link w:val="Heading1Char"/>
    <w:uiPriority w:val="9"/>
    <w:qFormat/>
    <w:rsid w:val="00041F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2"/>
    <w:unhideWhenUsed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2"/>
    <w:unhideWhenUsed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2"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rPr>
      <w:color w:val="7F7F7F" w:themeColor="text1" w:themeTint="80"/>
    </w:rPr>
  </w:style>
  <w:style w:type="paragraph" w:customStyle="1" w:styleId="Name">
    <w:name w:val="Name"/>
    <w:basedOn w:val="Normal"/>
    <w:uiPriority w:val="2"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041F72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1F7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72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72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72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72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72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F72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41F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F72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72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41F72"/>
    <w:rPr>
      <w:b/>
      <w:bCs/>
    </w:rPr>
  </w:style>
  <w:style w:type="character" w:styleId="Emphasis">
    <w:name w:val="Emphasis"/>
    <w:basedOn w:val="DefaultParagraphFont"/>
    <w:uiPriority w:val="20"/>
    <w:qFormat/>
    <w:rsid w:val="00041F72"/>
    <w:rPr>
      <w:i/>
      <w:iCs/>
    </w:rPr>
  </w:style>
  <w:style w:type="paragraph" w:styleId="NoSpacing">
    <w:name w:val="No Spacing"/>
    <w:uiPriority w:val="1"/>
    <w:qFormat/>
    <w:rsid w:val="00041F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1F72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1F72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72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1F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1F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1F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1F72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41F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F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Let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369FB667FB4AE18EF1930E6144D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8467-E3CA-40D1-A5D0-427F5FC75E7C}"/>
      </w:docPartPr>
      <w:docPartBody>
        <w:p w:rsidR="00E000B8" w:rsidRDefault="005477B6">
          <w:r>
            <w:t>If you’re ready to write, just click here and go to it! Or, if you want to customize the look of your letter, you can do that in almost no time…</w:t>
          </w:r>
        </w:p>
        <w:p w:rsidR="00E000B8" w:rsidRDefault="005477B6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E000B8" w:rsidRDefault="005477B6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E000B8" w:rsidRDefault="005477B6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076AA1" w:rsidRDefault="005477B6">
          <w:pPr>
            <w:pStyle w:val="DC369FB667FB4AE18EF1930E6144D1B5"/>
          </w:pPr>
          <w:r>
            <w:t>Ready to add your digits? No problem. Just click into the sidebar at left and go to it!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60"/>
    <w:rsid w:val="00076AA1"/>
    <w:rsid w:val="005477B6"/>
    <w:rsid w:val="006309CD"/>
    <w:rsid w:val="006A2460"/>
    <w:rsid w:val="006A62B9"/>
    <w:rsid w:val="00C1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ACA23D2FBB42E5B476456777585872">
    <w:name w:val="87ACA23D2FBB42E5B476456777585872"/>
  </w:style>
  <w:style w:type="paragraph" w:customStyle="1" w:styleId="7D3EA7CA1D90419D806C6C2CD6A648C3">
    <w:name w:val="7D3EA7CA1D90419D806C6C2CD6A648C3"/>
  </w:style>
  <w:style w:type="paragraph" w:customStyle="1" w:styleId="44905370C42F4186A1A8F982DE26EF8E">
    <w:name w:val="44905370C42F4186A1A8F982DE26EF8E"/>
  </w:style>
  <w:style w:type="paragraph" w:customStyle="1" w:styleId="993D8A6BF5B846AA8B26A1A0639D3AC3">
    <w:name w:val="993D8A6BF5B846AA8B26A1A0639D3AC3"/>
  </w:style>
  <w:style w:type="paragraph" w:customStyle="1" w:styleId="E197372CAF954F3BBC50ECB2C2A3D6C5">
    <w:name w:val="E197372CAF954F3BBC50ECB2C2A3D6C5"/>
  </w:style>
  <w:style w:type="paragraph" w:customStyle="1" w:styleId="5B35C3D9726C48ABBBC7797FB14E4644">
    <w:name w:val="5B35C3D9726C48ABBBC7797FB14E4644"/>
  </w:style>
  <w:style w:type="paragraph" w:customStyle="1" w:styleId="D011009F053D4BE7A9DAADA883FFB92C">
    <w:name w:val="D011009F053D4BE7A9DAADA883FFB92C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lang w:eastAsia="ja-JP"/>
    </w:rPr>
  </w:style>
  <w:style w:type="paragraph" w:customStyle="1" w:styleId="DC369FB667FB4AE18EF1930E6144D1B5">
    <w:name w:val="DC369FB667FB4AE18EF1930E6144D1B5"/>
  </w:style>
  <w:style w:type="paragraph" w:customStyle="1" w:styleId="301A039B844B4750BC3C13FB95EDED77">
    <w:name w:val="301A039B844B4750BC3C13FB95EDED77"/>
  </w:style>
  <w:style w:type="paragraph" w:customStyle="1" w:styleId="9D929DDC17FA4BE2BB2D7B7D40E7DCE5">
    <w:name w:val="9D929DDC17FA4BE2BB2D7B7D40E7DCE5"/>
  </w:style>
  <w:style w:type="paragraph" w:customStyle="1" w:styleId="9E34B93DFA284251A7807F9D1F872080">
    <w:name w:val="9E34B93DFA284251A7807F9D1F872080"/>
    <w:rsid w:val="006A2460"/>
  </w:style>
  <w:style w:type="paragraph" w:customStyle="1" w:styleId="A36BDC15B025455984E6BAF816491B50">
    <w:name w:val="A36BDC15B025455984E6BAF816491B50"/>
    <w:rsid w:val="006A2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82E5C-0A69-4897-888E-9272B8348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736572-9093-43D7-A91E-AD0C7554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ChronologicalLetter.dotx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Leo</dc:creator>
  <cp:keywords/>
  <cp:lastModifiedBy>TAN Leo</cp:lastModifiedBy>
  <cp:revision>9</cp:revision>
  <dcterms:created xsi:type="dcterms:W3CDTF">2018-04-30T04:41:00Z</dcterms:created>
  <dcterms:modified xsi:type="dcterms:W3CDTF">2018-04-30T05:54:00Z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</Properties>
</file>